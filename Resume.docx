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0715" w14:textId="21F18F29" w:rsidR="000E723B" w:rsidRPr="00CF09B1" w:rsidRDefault="00B6402D" w:rsidP="00AD710A">
      <w:pPr>
        <w:pStyle w:val="Title"/>
        <w:jc w:val="center"/>
        <w:rPr>
          <w:color w:val="auto"/>
          <w:sz w:val="44"/>
          <w:szCs w:val="44"/>
        </w:rPr>
      </w:pPr>
      <w:r w:rsidRPr="00CF09B1">
        <w:rPr>
          <w:color w:val="auto"/>
          <w:sz w:val="44"/>
          <w:szCs w:val="44"/>
        </w:rPr>
        <w:t>‍‍</w:t>
      </w:r>
      <w:sdt>
        <w:sdtPr>
          <w:rPr>
            <w:color w:val="auto"/>
            <w:sz w:val="44"/>
            <w:szCs w:val="44"/>
          </w:rPr>
          <w:alias w:val="Your Name"/>
          <w:tag w:val=""/>
          <w:id w:val="1246310863"/>
          <w:placeholder>
            <w:docPart w:val="55D9E8BEACCA4E2CBC2D8E2A9C50CD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66038">
            <w:rPr>
              <w:color w:val="auto"/>
              <w:sz w:val="44"/>
              <w:szCs w:val="44"/>
            </w:rPr>
            <w:t>Matthew Canter</w:t>
          </w:r>
        </w:sdtContent>
      </w:sdt>
    </w:p>
    <w:p w14:paraId="25DC7185" w14:textId="77777777" w:rsidR="00D3671E" w:rsidRPr="00CF09B1" w:rsidRDefault="00B6402D" w:rsidP="00AD710A">
      <w:pPr>
        <w:jc w:val="center"/>
        <w:rPr>
          <w:color w:val="auto"/>
        </w:rPr>
      </w:pPr>
      <w:bookmarkStart w:id="0" w:name="_Hlk528759835"/>
      <w:r w:rsidRPr="00CF09B1">
        <w:rPr>
          <w:color w:val="auto"/>
        </w:rPr>
        <w:t>  </w:t>
      </w:r>
      <w:sdt>
        <w:sdtPr>
          <w:rPr>
            <w:color w:val="auto"/>
          </w:rPr>
          <w:alias w:val="Telephone"/>
          <w:tag w:val=""/>
          <w:id w:val="-1416317146"/>
          <w:placeholder>
            <w:docPart w:val="2A2D2F328B01478895362001E896577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B1834" w:rsidRPr="00CF09B1">
            <w:rPr>
              <w:color w:val="auto"/>
            </w:rPr>
            <w:t>(513) 795-3647</w:t>
          </w:r>
        </w:sdtContent>
      </w:sdt>
      <w:r w:rsidRPr="00CF09B1">
        <w:rPr>
          <w:color w:val="auto"/>
        </w:rPr>
        <w:t> | </w:t>
      </w:r>
      <w:sdt>
        <w:sdtPr>
          <w:rPr>
            <w:color w:val="auto"/>
          </w:rPr>
          <w:alias w:val="Email"/>
          <w:tag w:val=""/>
          <w:id w:val="-391963670"/>
          <w:placeholder>
            <w:docPart w:val="2FECDAC6C9D14555B5458FE1335344F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B1834" w:rsidRPr="00CF09B1">
            <w:rPr>
              <w:color w:val="auto"/>
            </w:rPr>
            <w:t>cantermatthew@gmail.com</w:t>
          </w:r>
        </w:sdtContent>
      </w:sdt>
      <w:r w:rsidR="00D3671E" w:rsidRPr="00CF09B1">
        <w:rPr>
          <w:color w:val="auto"/>
        </w:rPr>
        <w:t xml:space="preserve"> </w:t>
      </w:r>
      <w:hyperlink r:id="rId9" w:history="1">
        <w:r w:rsidR="00D3671E" w:rsidRPr="00CF09B1">
          <w:rPr>
            <w:rStyle w:val="Hyperlink"/>
            <w:color w:val="auto"/>
          </w:rPr>
          <w:t>https://www.linkedin.com/in/matthewcanter</w:t>
        </w:r>
      </w:hyperlink>
    </w:p>
    <w:bookmarkEnd w:id="0"/>
    <w:p w14:paraId="05381A9C" w14:textId="47D7E638" w:rsidR="00042B37" w:rsidRPr="0006029C" w:rsidRDefault="001A6F22" w:rsidP="0006029C">
      <w:pPr>
        <w:pStyle w:val="Address"/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14:paraId="546181BA" w14:textId="53BB21C7" w:rsidR="000E723B" w:rsidRDefault="00B6402D" w:rsidP="0006029C">
      <w:pPr>
        <w:pStyle w:val="SectionHeading"/>
        <w:rPr>
          <w:color w:val="auto"/>
        </w:rPr>
      </w:pPr>
      <w:r w:rsidRPr="00CF09B1">
        <w:rPr>
          <w:color w:val="auto"/>
        </w:rPr>
        <w:t xml:space="preserve">Skills </w:t>
      </w:r>
    </w:p>
    <w:p w14:paraId="36E73891" w14:textId="77777777" w:rsidR="00CF09B1" w:rsidRDefault="00CF09B1" w:rsidP="0006029C">
      <w:pPr>
        <w:pStyle w:val="ListParagraph"/>
        <w:numPr>
          <w:ilvl w:val="0"/>
          <w:numId w:val="23"/>
        </w:numPr>
        <w:sectPr w:rsidR="00CF09B1">
          <w:footerReference w:type="default" r:id="rId10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A9CE768" w14:textId="77777777" w:rsidR="00854DC0" w:rsidRDefault="00854DC0" w:rsidP="00854DC0">
      <w:pPr>
        <w:pStyle w:val="ListParagraph"/>
        <w:numPr>
          <w:ilvl w:val="0"/>
          <w:numId w:val="23"/>
        </w:numPr>
      </w:pPr>
      <w:r>
        <w:t xml:space="preserve">Advanced with STATA, R - Conducted multiple reports using both STATA and R, predictive/ forecasting reports. </w:t>
      </w:r>
    </w:p>
    <w:p w14:paraId="7F0C86E2" w14:textId="51EA4217" w:rsidR="00C45473" w:rsidRDefault="00ED1C11" w:rsidP="00C45473">
      <w:pPr>
        <w:pStyle w:val="ListParagraph"/>
        <w:numPr>
          <w:ilvl w:val="0"/>
          <w:numId w:val="23"/>
        </w:numPr>
      </w:pPr>
      <w:r>
        <w:t>Understanding of</w:t>
      </w:r>
      <w:r w:rsidR="00CF1688">
        <w:t xml:space="preserve"> </w:t>
      </w:r>
      <w:r w:rsidR="00CF09B1">
        <w:t>Regression Analysis</w:t>
      </w:r>
      <w:r>
        <w:t>,</w:t>
      </w:r>
      <w:r w:rsidR="00CF1688">
        <w:t xml:space="preserve"> </w:t>
      </w:r>
      <w:r w:rsidR="00CF09B1">
        <w:t>Time Series Analysis</w:t>
      </w:r>
      <w:r w:rsidR="00C45473">
        <w:t xml:space="preserve">, </w:t>
      </w:r>
      <w:proofErr w:type="gramStart"/>
      <w:r w:rsidR="00C45473">
        <w:t>Forecasting</w:t>
      </w:r>
      <w:proofErr w:type="gramEnd"/>
      <w:r w:rsidR="00C45473">
        <w:t xml:space="preserve"> </w:t>
      </w:r>
      <w:r>
        <w:t xml:space="preserve">to get data, build model, improve model. </w:t>
      </w:r>
    </w:p>
    <w:p w14:paraId="5A171251" w14:textId="7D6474E3" w:rsidR="006E5D89" w:rsidRDefault="005A2200" w:rsidP="00C45473">
      <w:pPr>
        <w:pStyle w:val="ListParagraph"/>
        <w:numPr>
          <w:ilvl w:val="0"/>
          <w:numId w:val="23"/>
        </w:numPr>
      </w:pPr>
      <w:r>
        <w:t>Data Analysis</w:t>
      </w:r>
      <w:r w:rsidR="005413D1">
        <w:t>/Modeling</w:t>
      </w:r>
      <w:r w:rsidR="00826DAD">
        <w:t xml:space="preserve"> fundamentals and skills to conduct research and generate reports based on analytics and models.</w:t>
      </w:r>
    </w:p>
    <w:p w14:paraId="6525318D" w14:textId="116C200A" w:rsidR="00CF09B1" w:rsidRDefault="00CF09B1" w:rsidP="0006029C">
      <w:pPr>
        <w:pStyle w:val="ListParagraph"/>
        <w:numPr>
          <w:ilvl w:val="0"/>
          <w:numId w:val="23"/>
        </w:numPr>
      </w:pPr>
      <w:r>
        <w:t>Advanced Financial Analysis</w:t>
      </w:r>
      <w:r w:rsidR="00EB597A">
        <w:t xml:space="preserve"> and Excel for modeling, using macros, </w:t>
      </w:r>
      <w:proofErr w:type="spellStart"/>
      <w:r w:rsidR="00EB597A">
        <w:t>vlookups</w:t>
      </w:r>
      <w:proofErr w:type="spellEnd"/>
      <w:r w:rsidR="00EB597A">
        <w:t xml:space="preserve">, pivot tables, etc. </w:t>
      </w:r>
      <w:bookmarkStart w:id="1" w:name="_GoBack"/>
      <w:bookmarkEnd w:id="1"/>
    </w:p>
    <w:p w14:paraId="758291BF" w14:textId="398C5FA7" w:rsidR="00CF09B1" w:rsidRPr="00CF09B1" w:rsidRDefault="00CF09B1" w:rsidP="0006029C">
      <w:pPr>
        <w:pStyle w:val="ListParagraph"/>
        <w:numPr>
          <w:ilvl w:val="0"/>
          <w:numId w:val="23"/>
        </w:numPr>
      </w:pPr>
      <w:r>
        <w:t>Advanced Cryptoassets Research, Analysis and Economics Understanding</w:t>
      </w:r>
    </w:p>
    <w:p w14:paraId="320C844C" w14:textId="77777777" w:rsidR="00CF09B1" w:rsidRDefault="00CF09B1" w:rsidP="0006029C">
      <w:pPr>
        <w:pStyle w:val="Subsection"/>
        <w:spacing w:before="100"/>
        <w:rPr>
          <w:color w:val="auto"/>
        </w:rPr>
        <w:sectPr w:rsidR="00CF09B1" w:rsidSect="00CF09B1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3E97C910" w14:textId="19FE076A" w:rsidR="0006029C" w:rsidRPr="00E2370D" w:rsidRDefault="00B6402D" w:rsidP="00E2370D">
      <w:pPr>
        <w:pStyle w:val="SectionHeading"/>
        <w:rPr>
          <w:color w:val="auto"/>
        </w:rPr>
      </w:pPr>
      <w:bookmarkStart w:id="2" w:name="_Hlk506566296"/>
      <w:r w:rsidRPr="00CF09B1">
        <w:rPr>
          <w:color w:val="auto"/>
        </w:rPr>
        <w:t>Experience</w:t>
      </w:r>
    </w:p>
    <w:p w14:paraId="382DD5EF" w14:textId="40AD8245" w:rsidR="00F770C0" w:rsidRDefault="0006029C" w:rsidP="0006029C">
      <w:pPr>
        <w:pStyle w:val="Address"/>
        <w:spacing w:line="240" w:lineRule="auto"/>
        <w:rPr>
          <w:b/>
        </w:rPr>
      </w:pPr>
      <w:r>
        <w:rPr>
          <w:b/>
        </w:rPr>
        <w:t>R</w:t>
      </w:r>
      <w:r w:rsidR="00F770C0" w:rsidRPr="0006029C">
        <w:rPr>
          <w:b/>
        </w:rPr>
        <w:t xml:space="preserve">esearch </w:t>
      </w:r>
      <w:r>
        <w:rPr>
          <w:b/>
        </w:rPr>
        <w:t>A</w:t>
      </w:r>
      <w:r w:rsidR="00F770C0" w:rsidRPr="0006029C">
        <w:rPr>
          <w:b/>
        </w:rPr>
        <w:t>nalyst</w:t>
      </w:r>
      <w:r w:rsidRPr="0006029C">
        <w:rPr>
          <w:b/>
        </w:rPr>
        <w:t>, EF Hutton</w:t>
      </w:r>
      <w:r w:rsidR="00F770C0" w:rsidRPr="0006029C">
        <w:rPr>
          <w:b/>
        </w:rPr>
        <w:t xml:space="preserve"> </w:t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  <w:t xml:space="preserve">      </w:t>
      </w:r>
      <w:r w:rsidR="00F770C0" w:rsidRPr="0006029C">
        <w:rPr>
          <w:b/>
        </w:rPr>
        <w:t xml:space="preserve"> </w:t>
      </w:r>
      <w:r w:rsidR="00E2370D">
        <w:rPr>
          <w:b/>
        </w:rPr>
        <w:tab/>
      </w:r>
      <w:r w:rsidR="00A02DBF">
        <w:rPr>
          <w:b/>
        </w:rPr>
        <w:t xml:space="preserve">    </w:t>
      </w:r>
      <w:r w:rsidR="00E2370D">
        <w:rPr>
          <w:b/>
        </w:rPr>
        <w:t xml:space="preserve">       </w:t>
      </w:r>
      <w:r w:rsidR="00F770C0" w:rsidRPr="0006029C">
        <w:rPr>
          <w:b/>
        </w:rPr>
        <w:t xml:space="preserve">August 2018 </w:t>
      </w:r>
      <w:r>
        <w:rPr>
          <w:b/>
        </w:rPr>
        <w:t xml:space="preserve">– </w:t>
      </w:r>
      <w:r w:rsidR="00A02DBF">
        <w:rPr>
          <w:b/>
        </w:rPr>
        <w:t>February 2019</w:t>
      </w:r>
    </w:p>
    <w:p w14:paraId="47662F3D" w14:textId="43C9EB70" w:rsidR="006B762E" w:rsidRDefault="006B762E" w:rsidP="0006029C">
      <w:pPr>
        <w:pStyle w:val="Address"/>
        <w:numPr>
          <w:ilvl w:val="0"/>
          <w:numId w:val="27"/>
        </w:numPr>
        <w:spacing w:line="240" w:lineRule="auto"/>
      </w:pPr>
      <w:r>
        <w:t xml:space="preserve">Live market analysis multiple times a week with Bloxlive.tv </w:t>
      </w:r>
    </w:p>
    <w:p w14:paraId="6B85642E" w14:textId="285E5EC3" w:rsidR="00490F33" w:rsidRDefault="0006029C" w:rsidP="0006029C">
      <w:pPr>
        <w:pStyle w:val="Address"/>
        <w:numPr>
          <w:ilvl w:val="0"/>
          <w:numId w:val="27"/>
        </w:numPr>
        <w:spacing w:line="240" w:lineRule="auto"/>
      </w:pPr>
      <w:r w:rsidRPr="0006029C">
        <w:t xml:space="preserve">Conduct research involving the cryptocurrency and general blockchain ecosystem. </w:t>
      </w:r>
    </w:p>
    <w:p w14:paraId="71F37A23" w14:textId="77611BB0" w:rsidR="0006029C" w:rsidRDefault="0006029C" w:rsidP="0006029C">
      <w:pPr>
        <w:pStyle w:val="Address"/>
        <w:numPr>
          <w:ilvl w:val="0"/>
          <w:numId w:val="27"/>
        </w:numPr>
        <w:spacing w:line="240" w:lineRule="auto"/>
      </w:pPr>
      <w:r w:rsidRPr="0006029C">
        <w:t>Required to stay up-to date on developments across the ecosystem and research speciﬁc projects, tokens, and coins to determine potential value and use.</w:t>
      </w:r>
    </w:p>
    <w:p w14:paraId="63702D31" w14:textId="7030A1E5" w:rsidR="00490F33" w:rsidRPr="0006029C" w:rsidRDefault="00490F33" w:rsidP="0006029C">
      <w:pPr>
        <w:pStyle w:val="Address"/>
        <w:numPr>
          <w:ilvl w:val="0"/>
          <w:numId w:val="27"/>
        </w:numPr>
        <w:spacing w:line="240" w:lineRule="auto"/>
      </w:pPr>
      <w:r>
        <w:t>Established report layout to be conducted across wide variety of cryptoassets.</w:t>
      </w:r>
    </w:p>
    <w:p w14:paraId="7C1853EF" w14:textId="77777777" w:rsidR="00E2370D" w:rsidRDefault="00E2370D" w:rsidP="00E2370D">
      <w:pPr>
        <w:pStyle w:val="Address"/>
        <w:spacing w:line="240" w:lineRule="auto"/>
        <w:rPr>
          <w:b/>
        </w:rPr>
      </w:pPr>
    </w:p>
    <w:p w14:paraId="11B32A85" w14:textId="61EA7F08" w:rsidR="00E2370D" w:rsidRDefault="00E2370D" w:rsidP="00E2370D">
      <w:pPr>
        <w:pStyle w:val="Address"/>
        <w:spacing w:line="240" w:lineRule="auto"/>
        <w:rPr>
          <w:b/>
        </w:rPr>
      </w:pPr>
      <w:r w:rsidRPr="0006029C">
        <w:rPr>
          <w:b/>
        </w:rPr>
        <w:t xml:space="preserve">Adjunct </w:t>
      </w:r>
      <w:r>
        <w:rPr>
          <w:b/>
        </w:rPr>
        <w:t>Faculty</w:t>
      </w:r>
      <w:r w:rsidRPr="0006029C">
        <w:rPr>
          <w:b/>
        </w:rPr>
        <w:t xml:space="preserve">, Wright </w:t>
      </w:r>
      <w:r>
        <w:rPr>
          <w:b/>
        </w:rPr>
        <w:t>S</w:t>
      </w:r>
      <w:r w:rsidRPr="0006029C">
        <w:rPr>
          <w:b/>
        </w:rPr>
        <w:t xml:space="preserve">tate </w:t>
      </w:r>
      <w:r>
        <w:rPr>
          <w:b/>
        </w:rPr>
        <w:t>U</w:t>
      </w:r>
      <w:r w:rsidRPr="0006029C">
        <w:rPr>
          <w:b/>
        </w:rPr>
        <w:t>niversity</w:t>
      </w:r>
      <w:r>
        <w:rPr>
          <w:b/>
        </w:rPr>
        <w:t xml:space="preserve"> Department of Economics</w:t>
      </w:r>
      <w:r>
        <w:rPr>
          <w:b/>
        </w:rPr>
        <w:tab/>
      </w:r>
      <w:r>
        <w:rPr>
          <w:b/>
        </w:rPr>
        <w:tab/>
        <w:t xml:space="preserve">         A</w:t>
      </w:r>
      <w:r w:rsidRPr="0006029C">
        <w:rPr>
          <w:b/>
        </w:rPr>
        <w:t xml:space="preserve">ugust 2018 </w:t>
      </w:r>
      <w:r>
        <w:rPr>
          <w:b/>
        </w:rPr>
        <w:t>– December 2018</w:t>
      </w:r>
    </w:p>
    <w:p w14:paraId="2172EFEF" w14:textId="6578F2DE" w:rsidR="00E2370D" w:rsidRDefault="00D66B61" w:rsidP="00E2370D">
      <w:pPr>
        <w:pStyle w:val="Address"/>
        <w:numPr>
          <w:ilvl w:val="0"/>
          <w:numId w:val="27"/>
        </w:numPr>
        <w:spacing w:line="240" w:lineRule="auto"/>
      </w:pPr>
      <w:r>
        <w:t>Taught</w:t>
      </w:r>
      <w:r w:rsidR="00E2370D" w:rsidRPr="0006029C">
        <w:t xml:space="preserve"> multiple sections of ’Principles of Microeconomics’ - 2040 level class. </w:t>
      </w:r>
    </w:p>
    <w:p w14:paraId="516B5F77" w14:textId="22414868" w:rsidR="00E2370D" w:rsidRDefault="00E2370D" w:rsidP="00E2370D">
      <w:pPr>
        <w:pStyle w:val="Address"/>
        <w:numPr>
          <w:ilvl w:val="0"/>
          <w:numId w:val="27"/>
        </w:numPr>
        <w:spacing w:line="240" w:lineRule="auto"/>
      </w:pPr>
      <w:r>
        <w:t xml:space="preserve">Responsible for teaching </w:t>
      </w:r>
      <w:r w:rsidRPr="0006029C">
        <w:t xml:space="preserve">students across </w:t>
      </w:r>
      <w:r w:rsidR="00016D90">
        <w:t>‘Principles of Microeconomics’</w:t>
      </w:r>
      <w:r w:rsidRPr="0006029C">
        <w:t xml:space="preserve">, </w:t>
      </w:r>
      <w:r>
        <w:t>structuring curriculum to reach across students of varying degrees and backgrounds</w:t>
      </w:r>
      <w:r w:rsidR="001C034E">
        <w:t xml:space="preserve"> within the business school</w:t>
      </w:r>
      <w:r>
        <w:t xml:space="preserve">. </w:t>
      </w:r>
    </w:p>
    <w:p w14:paraId="55152AB8" w14:textId="40887BE3" w:rsidR="0006029C" w:rsidRPr="00E2370D" w:rsidRDefault="00E2370D" w:rsidP="0006029C">
      <w:pPr>
        <w:pStyle w:val="Address"/>
        <w:numPr>
          <w:ilvl w:val="0"/>
          <w:numId w:val="27"/>
        </w:numPr>
        <w:spacing w:line="240" w:lineRule="auto"/>
      </w:pPr>
      <w:r>
        <w:t xml:space="preserve">Class modeled </w:t>
      </w:r>
      <w:r w:rsidRPr="0006029C">
        <w:t>with focus on engagement and understanding how economics plays a role in their everyday decisions.</w:t>
      </w:r>
    </w:p>
    <w:p w14:paraId="096CD61C" w14:textId="77777777" w:rsidR="00E2370D" w:rsidRDefault="00E2370D" w:rsidP="0006029C">
      <w:pPr>
        <w:pStyle w:val="Address"/>
        <w:spacing w:line="240" w:lineRule="auto"/>
        <w:rPr>
          <w:b/>
        </w:rPr>
      </w:pPr>
    </w:p>
    <w:p w14:paraId="5174F21D" w14:textId="4C58E598" w:rsidR="004A0661" w:rsidRPr="0006029C" w:rsidRDefault="004A0661" w:rsidP="0006029C">
      <w:pPr>
        <w:pStyle w:val="Address"/>
        <w:spacing w:line="240" w:lineRule="auto"/>
        <w:rPr>
          <w:b/>
        </w:rPr>
      </w:pPr>
      <w:r w:rsidRPr="0006029C">
        <w:rPr>
          <w:b/>
        </w:rPr>
        <w:t xml:space="preserve">Graduate </w:t>
      </w:r>
      <w:r w:rsidR="0006029C">
        <w:rPr>
          <w:b/>
        </w:rPr>
        <w:t>A</w:t>
      </w:r>
      <w:r w:rsidRPr="0006029C">
        <w:rPr>
          <w:b/>
        </w:rPr>
        <w:t>ssistant</w:t>
      </w:r>
      <w:r w:rsidR="0006029C" w:rsidRPr="0006029C">
        <w:rPr>
          <w:b/>
        </w:rPr>
        <w:t>,</w:t>
      </w:r>
      <w:r w:rsidR="0078606D" w:rsidRPr="0006029C">
        <w:rPr>
          <w:b/>
        </w:rPr>
        <w:t xml:space="preserve"> Wright </w:t>
      </w:r>
      <w:r w:rsidR="0006029C">
        <w:rPr>
          <w:b/>
        </w:rPr>
        <w:t>S</w:t>
      </w:r>
      <w:r w:rsidR="0078606D" w:rsidRPr="0006029C">
        <w:rPr>
          <w:b/>
        </w:rPr>
        <w:t xml:space="preserve">tate </w:t>
      </w:r>
      <w:r w:rsidR="0006029C">
        <w:rPr>
          <w:b/>
        </w:rPr>
        <w:t>U</w:t>
      </w:r>
      <w:r w:rsidR="0078606D" w:rsidRPr="0006029C">
        <w:rPr>
          <w:b/>
        </w:rPr>
        <w:t>niversity</w:t>
      </w:r>
      <w:r w:rsidRPr="0006029C">
        <w:rPr>
          <w:b/>
        </w:rPr>
        <w:t xml:space="preserve"> </w:t>
      </w:r>
      <w:r w:rsidR="0095439B">
        <w:rPr>
          <w:b/>
        </w:rPr>
        <w:t>Department of Economics</w:t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  <w:t xml:space="preserve"> </w:t>
      </w:r>
      <w:r w:rsidR="0006029C">
        <w:rPr>
          <w:b/>
        </w:rPr>
        <w:t>A</w:t>
      </w:r>
      <w:r w:rsidRPr="0006029C">
        <w:rPr>
          <w:b/>
        </w:rPr>
        <w:t xml:space="preserve">ugust 2017 – </w:t>
      </w:r>
      <w:r w:rsidR="00711302" w:rsidRPr="0006029C">
        <w:rPr>
          <w:b/>
        </w:rPr>
        <w:t>April 2018</w:t>
      </w:r>
    </w:p>
    <w:p w14:paraId="0E791688" w14:textId="77777777" w:rsidR="003151FD" w:rsidRPr="0006029C" w:rsidRDefault="003042C7" w:rsidP="0006029C">
      <w:pPr>
        <w:pStyle w:val="Address"/>
        <w:numPr>
          <w:ilvl w:val="0"/>
          <w:numId w:val="25"/>
        </w:numPr>
        <w:spacing w:line="240" w:lineRule="auto"/>
      </w:pPr>
      <w:r w:rsidRPr="0006029C">
        <w:t>Assisted professors with research,</w:t>
      </w:r>
      <w:bookmarkEnd w:id="2"/>
      <w:r w:rsidRPr="0006029C">
        <w:t xml:space="preserve"> managing class activities and grade</w:t>
      </w:r>
      <w:r w:rsidR="003151FD" w:rsidRPr="0006029C">
        <w:t>s.</w:t>
      </w:r>
    </w:p>
    <w:p w14:paraId="3BFCB70D" w14:textId="0DC88D89" w:rsidR="0006029C" w:rsidRPr="00E2370D" w:rsidRDefault="00490F33" w:rsidP="0006029C">
      <w:pPr>
        <w:pStyle w:val="Address"/>
        <w:numPr>
          <w:ilvl w:val="0"/>
          <w:numId w:val="25"/>
        </w:numPr>
        <w:spacing w:line="240" w:lineRule="auto"/>
        <w:rPr>
          <w:b/>
        </w:rPr>
      </w:pPr>
      <w:r>
        <w:t>Included g</w:t>
      </w:r>
      <w:r w:rsidR="003151FD" w:rsidRPr="0006029C">
        <w:t>athe</w:t>
      </w:r>
      <w:r>
        <w:t>ring</w:t>
      </w:r>
      <w:r w:rsidR="003151FD" w:rsidRPr="0006029C">
        <w:t>, organiz</w:t>
      </w:r>
      <w:r>
        <w:t>ing</w:t>
      </w:r>
      <w:r w:rsidR="003151FD" w:rsidRPr="0006029C">
        <w:t>,</w:t>
      </w:r>
      <w:r>
        <w:t xml:space="preserve"> and</w:t>
      </w:r>
      <w:r w:rsidR="003151FD" w:rsidRPr="0006029C">
        <w:t xml:space="preserve"> analyzed data in Stata, R, and Excel</w:t>
      </w:r>
      <w:r w:rsidR="003151FD" w:rsidRPr="0006029C">
        <w:rPr>
          <w:b/>
        </w:rPr>
        <w:t xml:space="preserve">. </w:t>
      </w:r>
    </w:p>
    <w:p w14:paraId="5A65E3BF" w14:textId="77777777" w:rsidR="00E2370D" w:rsidRDefault="00E2370D" w:rsidP="0006029C">
      <w:pPr>
        <w:pStyle w:val="Address"/>
        <w:spacing w:line="240" w:lineRule="auto"/>
        <w:rPr>
          <w:b/>
        </w:rPr>
      </w:pPr>
    </w:p>
    <w:p w14:paraId="0F0A70C8" w14:textId="7BA92324" w:rsidR="004628C2" w:rsidRDefault="004628C2" w:rsidP="0006029C">
      <w:pPr>
        <w:pStyle w:val="Address"/>
        <w:spacing w:line="240" w:lineRule="auto"/>
        <w:rPr>
          <w:b/>
        </w:rPr>
      </w:pPr>
      <w:r w:rsidRPr="0006029C">
        <w:rPr>
          <w:b/>
        </w:rPr>
        <w:t>Teller</w:t>
      </w:r>
      <w:r w:rsidR="0006029C" w:rsidRPr="0006029C">
        <w:rPr>
          <w:b/>
        </w:rPr>
        <w:t xml:space="preserve">, </w:t>
      </w:r>
      <w:r w:rsidRPr="0006029C">
        <w:rPr>
          <w:b/>
        </w:rPr>
        <w:t xml:space="preserve">Chase </w:t>
      </w:r>
      <w:r w:rsidR="00934EE0">
        <w:rPr>
          <w:b/>
        </w:rPr>
        <w:t>B</w:t>
      </w:r>
      <w:r w:rsidRPr="0006029C">
        <w:rPr>
          <w:b/>
        </w:rPr>
        <w:t>ank</w:t>
      </w:r>
      <w:r w:rsidR="004A0661" w:rsidRPr="0006029C">
        <w:rPr>
          <w:b/>
        </w:rPr>
        <w:t xml:space="preserve"> </w:t>
      </w:r>
      <w:r w:rsidR="00934EE0">
        <w:rPr>
          <w:b/>
        </w:rPr>
        <w:t xml:space="preserve">  </w:t>
      </w:r>
      <w:r w:rsidRPr="0006029C">
        <w:rPr>
          <w:b/>
        </w:rPr>
        <w:t xml:space="preserve"> </w:t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</w:r>
      <w:r w:rsidR="00934EE0">
        <w:rPr>
          <w:b/>
        </w:rPr>
        <w:tab/>
      </w:r>
      <w:r w:rsidR="00652457">
        <w:rPr>
          <w:b/>
        </w:rPr>
        <w:tab/>
      </w:r>
      <w:r w:rsidR="00E317A5">
        <w:rPr>
          <w:b/>
        </w:rPr>
        <w:t xml:space="preserve"> </w:t>
      </w:r>
      <w:r w:rsidR="00652457">
        <w:rPr>
          <w:b/>
        </w:rPr>
        <w:t xml:space="preserve"> February</w:t>
      </w:r>
      <w:r w:rsidRPr="0006029C">
        <w:rPr>
          <w:b/>
        </w:rPr>
        <w:t xml:space="preserve"> 2016 – </w:t>
      </w:r>
      <w:r w:rsidR="004A0661" w:rsidRPr="0006029C">
        <w:rPr>
          <w:b/>
        </w:rPr>
        <w:t>September 2017</w:t>
      </w:r>
    </w:p>
    <w:p w14:paraId="56748E26" w14:textId="611AD508" w:rsidR="0006029C" w:rsidRPr="0006029C" w:rsidRDefault="0006029C" w:rsidP="0006029C">
      <w:pPr>
        <w:pStyle w:val="Address"/>
        <w:numPr>
          <w:ilvl w:val="0"/>
          <w:numId w:val="26"/>
        </w:numPr>
        <w:spacing w:line="240" w:lineRule="auto"/>
      </w:pPr>
      <w:r w:rsidRPr="0006029C">
        <w:t>Responsible for securely conducting customer transactions and making sure security protocols were followed.</w:t>
      </w:r>
    </w:p>
    <w:p w14:paraId="20D6FA1E" w14:textId="77777777" w:rsidR="00CF1688" w:rsidRPr="00CF09B1" w:rsidRDefault="00CF1688" w:rsidP="00CF1688">
      <w:pPr>
        <w:pStyle w:val="SectionHeading"/>
        <w:rPr>
          <w:color w:val="auto"/>
        </w:rPr>
      </w:pPr>
      <w:r w:rsidRPr="00CF09B1">
        <w:rPr>
          <w:color w:val="auto"/>
        </w:rPr>
        <w:t>Education</w:t>
      </w:r>
    </w:p>
    <w:p w14:paraId="724622B8" w14:textId="77777777" w:rsidR="00CF1688" w:rsidRDefault="00CF1688" w:rsidP="00CF1688">
      <w:pPr>
        <w:pStyle w:val="Address"/>
        <w:spacing w:line="240" w:lineRule="auto"/>
        <w:rPr>
          <w:b/>
          <w:color w:val="auto"/>
        </w:rPr>
      </w:pPr>
      <w:r w:rsidRPr="0006029C">
        <w:rPr>
          <w:b/>
        </w:rPr>
        <w:t>Wright</w:t>
      </w:r>
      <w:r w:rsidRPr="0006029C">
        <w:rPr>
          <w:b/>
          <w:color w:val="auto"/>
        </w:rPr>
        <w:t xml:space="preserve"> </w:t>
      </w:r>
      <w:r>
        <w:rPr>
          <w:b/>
          <w:color w:val="auto"/>
        </w:rPr>
        <w:t>S</w:t>
      </w:r>
      <w:r w:rsidRPr="0006029C">
        <w:rPr>
          <w:b/>
          <w:color w:val="auto"/>
        </w:rPr>
        <w:t xml:space="preserve">tate </w:t>
      </w:r>
      <w:r>
        <w:rPr>
          <w:b/>
          <w:color w:val="auto"/>
        </w:rPr>
        <w:t>U</w:t>
      </w:r>
      <w:r w:rsidRPr="0006029C">
        <w:rPr>
          <w:b/>
          <w:color w:val="auto"/>
        </w:rPr>
        <w:t>niversity – M</w:t>
      </w:r>
      <w:r>
        <w:rPr>
          <w:b/>
          <w:color w:val="auto"/>
        </w:rPr>
        <w:t xml:space="preserve">aster of </w:t>
      </w:r>
      <w:r w:rsidRPr="0006029C">
        <w:rPr>
          <w:b/>
          <w:color w:val="auto"/>
        </w:rPr>
        <w:t>S</w:t>
      </w:r>
      <w:r>
        <w:rPr>
          <w:b/>
          <w:color w:val="auto"/>
        </w:rPr>
        <w:t>cience in</w:t>
      </w:r>
      <w:r w:rsidRPr="0006029C">
        <w:rPr>
          <w:b/>
          <w:color w:val="auto"/>
        </w:rPr>
        <w:t xml:space="preserve"> Applied and </w:t>
      </w:r>
      <w:r>
        <w:rPr>
          <w:b/>
          <w:color w:val="auto"/>
        </w:rPr>
        <w:t>S</w:t>
      </w:r>
      <w:r w:rsidRPr="0006029C">
        <w:rPr>
          <w:b/>
          <w:color w:val="auto"/>
        </w:rPr>
        <w:t xml:space="preserve">ocial </w:t>
      </w:r>
      <w:r>
        <w:rPr>
          <w:b/>
          <w:color w:val="auto"/>
        </w:rPr>
        <w:t>E</w:t>
      </w:r>
      <w:r w:rsidRPr="0006029C">
        <w:rPr>
          <w:b/>
          <w:color w:val="auto"/>
        </w:rPr>
        <w:t xml:space="preserve">conomics </w:t>
      </w:r>
      <w:r>
        <w:rPr>
          <w:b/>
          <w:color w:val="auto"/>
        </w:rPr>
        <w:t xml:space="preserve">  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    </w:t>
      </w:r>
      <w:r w:rsidRPr="0006029C">
        <w:rPr>
          <w:b/>
          <w:color w:val="auto"/>
        </w:rPr>
        <w:t>2018</w:t>
      </w:r>
    </w:p>
    <w:p w14:paraId="590E620B" w14:textId="77777777" w:rsidR="00CF1688" w:rsidRDefault="00CF1688" w:rsidP="00CF1688">
      <w:pPr>
        <w:pStyle w:val="Address"/>
        <w:spacing w:line="240" w:lineRule="auto"/>
        <w:rPr>
          <w:b/>
        </w:rPr>
      </w:pPr>
    </w:p>
    <w:p w14:paraId="17D41378" w14:textId="77777777" w:rsidR="00CF1688" w:rsidRPr="0006029C" w:rsidRDefault="00CF1688" w:rsidP="00CF1688">
      <w:pPr>
        <w:pStyle w:val="Address"/>
        <w:spacing w:line="240" w:lineRule="auto"/>
        <w:rPr>
          <w:b/>
        </w:rPr>
      </w:pPr>
      <w:r w:rsidRPr="0006029C">
        <w:rPr>
          <w:b/>
        </w:rPr>
        <w:t xml:space="preserve">Wright </w:t>
      </w:r>
      <w:r>
        <w:rPr>
          <w:b/>
        </w:rPr>
        <w:t>S</w:t>
      </w:r>
      <w:r w:rsidRPr="0006029C">
        <w:rPr>
          <w:b/>
        </w:rPr>
        <w:t xml:space="preserve">tate </w:t>
      </w:r>
      <w:r>
        <w:rPr>
          <w:b/>
        </w:rPr>
        <w:t>U</w:t>
      </w:r>
      <w:r w:rsidRPr="0006029C">
        <w:rPr>
          <w:b/>
        </w:rPr>
        <w:t>niversity– B</w:t>
      </w:r>
      <w:r>
        <w:rPr>
          <w:b/>
        </w:rPr>
        <w:t xml:space="preserve">achelor of Science in </w:t>
      </w:r>
      <w:r w:rsidRPr="0006029C">
        <w:rPr>
          <w:b/>
        </w:rPr>
        <w:t>B</w:t>
      </w:r>
      <w:r>
        <w:rPr>
          <w:b/>
        </w:rPr>
        <w:t>usiness in</w:t>
      </w:r>
      <w:r w:rsidRPr="0006029C">
        <w:rPr>
          <w:b/>
        </w:rPr>
        <w:t xml:space="preserve"> Finance</w:t>
      </w:r>
      <w:r>
        <w:rPr>
          <w:b/>
        </w:rPr>
        <w:t xml:space="preserve"> and </w:t>
      </w:r>
      <w:r w:rsidRPr="0006029C">
        <w:rPr>
          <w:b/>
        </w:rPr>
        <w:t xml:space="preserve">Economics 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    </w:t>
      </w:r>
      <w:r w:rsidRPr="0006029C">
        <w:rPr>
          <w:b/>
        </w:rPr>
        <w:t>2017</w:t>
      </w:r>
    </w:p>
    <w:p w14:paraId="1E9559A9" w14:textId="3DFBA368" w:rsidR="00FB4F7F" w:rsidRPr="00CF09B1" w:rsidRDefault="00CF1688" w:rsidP="00CF1688">
      <w:pPr>
        <w:pStyle w:val="Subsection"/>
        <w:spacing w:before="100"/>
        <w:rPr>
          <w:color w:val="auto"/>
        </w:rPr>
      </w:pPr>
      <w:r w:rsidRPr="0006029C">
        <w:t>CFA Level I</w:t>
      </w:r>
      <w:r>
        <w:t xml:space="preserve">I Candidate </w:t>
      </w:r>
      <w:r>
        <w:tab/>
      </w:r>
    </w:p>
    <w:sectPr w:rsidR="00FB4F7F" w:rsidRPr="00CF09B1" w:rsidSect="00CF09B1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650C" w14:textId="77777777" w:rsidR="00A16103" w:rsidRDefault="00A16103">
      <w:r>
        <w:separator/>
      </w:r>
    </w:p>
  </w:endnote>
  <w:endnote w:type="continuationSeparator" w:id="0">
    <w:p w14:paraId="400B04F9" w14:textId="77777777" w:rsidR="00A16103" w:rsidRDefault="00A1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12597" w14:textId="77777777" w:rsidR="003042C7" w:rsidRDefault="003042C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062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82D6" w14:textId="77777777" w:rsidR="00A16103" w:rsidRDefault="00A16103">
      <w:r>
        <w:separator/>
      </w:r>
    </w:p>
  </w:footnote>
  <w:footnote w:type="continuationSeparator" w:id="0">
    <w:p w14:paraId="434CDC6C" w14:textId="77777777" w:rsidR="00A16103" w:rsidRDefault="00A1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E05B5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719CE"/>
    <w:multiLevelType w:val="hybridMultilevel"/>
    <w:tmpl w:val="7138D88E"/>
    <w:lvl w:ilvl="0" w:tplc="E8B2AC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4551"/>
    <w:multiLevelType w:val="hybridMultilevel"/>
    <w:tmpl w:val="EBBA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4DA7"/>
    <w:multiLevelType w:val="hybridMultilevel"/>
    <w:tmpl w:val="AF5C0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607A7"/>
    <w:multiLevelType w:val="hybridMultilevel"/>
    <w:tmpl w:val="A464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6E43"/>
    <w:multiLevelType w:val="hybridMultilevel"/>
    <w:tmpl w:val="9CEC8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107B4"/>
    <w:multiLevelType w:val="hybridMultilevel"/>
    <w:tmpl w:val="4FA6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4F29"/>
    <w:multiLevelType w:val="hybridMultilevel"/>
    <w:tmpl w:val="813A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4AC9"/>
    <w:multiLevelType w:val="hybridMultilevel"/>
    <w:tmpl w:val="919C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E73E3"/>
    <w:multiLevelType w:val="hybridMultilevel"/>
    <w:tmpl w:val="148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46834"/>
    <w:multiLevelType w:val="hybridMultilevel"/>
    <w:tmpl w:val="9F481262"/>
    <w:lvl w:ilvl="0" w:tplc="E8B2AC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0E6"/>
    <w:multiLevelType w:val="hybridMultilevel"/>
    <w:tmpl w:val="DE4C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F3962"/>
    <w:multiLevelType w:val="hybridMultilevel"/>
    <w:tmpl w:val="4942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C7A07"/>
    <w:multiLevelType w:val="hybridMultilevel"/>
    <w:tmpl w:val="7A34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23254"/>
    <w:multiLevelType w:val="hybridMultilevel"/>
    <w:tmpl w:val="F6B65656"/>
    <w:lvl w:ilvl="0" w:tplc="E8B2ACEC">
      <w:start w:val="1"/>
      <w:numFmt w:val="bullet"/>
      <w:pStyle w:val="List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6681"/>
    <w:multiLevelType w:val="hybridMultilevel"/>
    <w:tmpl w:val="478AEAC6"/>
    <w:lvl w:ilvl="0" w:tplc="E8B2AC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3040E"/>
    <w:multiLevelType w:val="hybridMultilevel"/>
    <w:tmpl w:val="FD8EBE70"/>
    <w:lvl w:ilvl="0" w:tplc="E8B2AC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444D5"/>
    <w:multiLevelType w:val="hybridMultilevel"/>
    <w:tmpl w:val="B0B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56106"/>
    <w:multiLevelType w:val="hybridMultilevel"/>
    <w:tmpl w:val="77A0D4A2"/>
    <w:lvl w:ilvl="0" w:tplc="E8B2AC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53D13"/>
    <w:multiLevelType w:val="hybridMultilevel"/>
    <w:tmpl w:val="8EA0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D09DB"/>
    <w:multiLevelType w:val="hybridMultilevel"/>
    <w:tmpl w:val="ACD4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17"/>
  </w:num>
  <w:num w:numId="7">
    <w:abstractNumId w:val="4"/>
  </w:num>
  <w:num w:numId="8">
    <w:abstractNumId w:val="20"/>
  </w:num>
  <w:num w:numId="9">
    <w:abstractNumId w:val="9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6"/>
  </w:num>
  <w:num w:numId="14">
    <w:abstractNumId w:val="3"/>
  </w:num>
  <w:num w:numId="15">
    <w:abstractNumId w:val="18"/>
  </w:num>
  <w:num w:numId="16">
    <w:abstractNumId w:val="5"/>
  </w:num>
  <w:num w:numId="17">
    <w:abstractNumId w:val="10"/>
  </w:num>
  <w:num w:numId="18">
    <w:abstractNumId w:val="14"/>
  </w:num>
  <w:num w:numId="19">
    <w:abstractNumId w:val="15"/>
  </w:num>
  <w:num w:numId="20">
    <w:abstractNumId w:val="2"/>
  </w:num>
  <w:num w:numId="21">
    <w:abstractNumId w:val="1"/>
  </w:num>
  <w:num w:numId="22">
    <w:abstractNumId w:val="6"/>
  </w:num>
  <w:num w:numId="23">
    <w:abstractNumId w:val="7"/>
  </w:num>
  <w:num w:numId="24">
    <w:abstractNumId w:val="13"/>
  </w:num>
  <w:num w:numId="25">
    <w:abstractNumId w:val="8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34"/>
    <w:rsid w:val="00011360"/>
    <w:rsid w:val="00016D90"/>
    <w:rsid w:val="00017D42"/>
    <w:rsid w:val="0003301B"/>
    <w:rsid w:val="0004272F"/>
    <w:rsid w:val="00042B37"/>
    <w:rsid w:val="0006029C"/>
    <w:rsid w:val="00083217"/>
    <w:rsid w:val="00086D2F"/>
    <w:rsid w:val="00097E58"/>
    <w:rsid w:val="000A06F8"/>
    <w:rsid w:val="000A598D"/>
    <w:rsid w:val="000C0774"/>
    <w:rsid w:val="000C312C"/>
    <w:rsid w:val="000D3F1F"/>
    <w:rsid w:val="000D5A2F"/>
    <w:rsid w:val="000E2549"/>
    <w:rsid w:val="000E723B"/>
    <w:rsid w:val="000F36A6"/>
    <w:rsid w:val="00112798"/>
    <w:rsid w:val="00122CB7"/>
    <w:rsid w:val="0013149D"/>
    <w:rsid w:val="0013500B"/>
    <w:rsid w:val="00172941"/>
    <w:rsid w:val="00186ED8"/>
    <w:rsid w:val="00187AE3"/>
    <w:rsid w:val="001A6F22"/>
    <w:rsid w:val="001C034E"/>
    <w:rsid w:val="001E0B62"/>
    <w:rsid w:val="001E666F"/>
    <w:rsid w:val="00213EA8"/>
    <w:rsid w:val="0023434A"/>
    <w:rsid w:val="00260202"/>
    <w:rsid w:val="002A763E"/>
    <w:rsid w:val="002E483F"/>
    <w:rsid w:val="002F0757"/>
    <w:rsid w:val="002F7CE1"/>
    <w:rsid w:val="003042C7"/>
    <w:rsid w:val="003111BC"/>
    <w:rsid w:val="003151FD"/>
    <w:rsid w:val="00330BE1"/>
    <w:rsid w:val="00335A1C"/>
    <w:rsid w:val="00387B32"/>
    <w:rsid w:val="003A38EB"/>
    <w:rsid w:val="003B3E22"/>
    <w:rsid w:val="003D41A9"/>
    <w:rsid w:val="004046CD"/>
    <w:rsid w:val="00426105"/>
    <w:rsid w:val="00430E06"/>
    <w:rsid w:val="004405C1"/>
    <w:rsid w:val="004454AA"/>
    <w:rsid w:val="004628C2"/>
    <w:rsid w:val="00480FE9"/>
    <w:rsid w:val="00490F33"/>
    <w:rsid w:val="004A0661"/>
    <w:rsid w:val="004A206C"/>
    <w:rsid w:val="004C4F86"/>
    <w:rsid w:val="004E26D5"/>
    <w:rsid w:val="004E41DB"/>
    <w:rsid w:val="004E5696"/>
    <w:rsid w:val="00532F93"/>
    <w:rsid w:val="00534228"/>
    <w:rsid w:val="005413D1"/>
    <w:rsid w:val="00577732"/>
    <w:rsid w:val="005A0799"/>
    <w:rsid w:val="005A2200"/>
    <w:rsid w:val="005C5B93"/>
    <w:rsid w:val="00652457"/>
    <w:rsid w:val="006541A9"/>
    <w:rsid w:val="00660AAA"/>
    <w:rsid w:val="006625A8"/>
    <w:rsid w:val="00693154"/>
    <w:rsid w:val="006B1834"/>
    <w:rsid w:val="006B762E"/>
    <w:rsid w:val="006E27A7"/>
    <w:rsid w:val="006E5D89"/>
    <w:rsid w:val="006F3264"/>
    <w:rsid w:val="00711302"/>
    <w:rsid w:val="00717360"/>
    <w:rsid w:val="00722056"/>
    <w:rsid w:val="00724ACA"/>
    <w:rsid w:val="00730D8B"/>
    <w:rsid w:val="0076066F"/>
    <w:rsid w:val="0078606D"/>
    <w:rsid w:val="007B4328"/>
    <w:rsid w:val="007B5E60"/>
    <w:rsid w:val="007C12B2"/>
    <w:rsid w:val="007E0914"/>
    <w:rsid w:val="007E1A4F"/>
    <w:rsid w:val="00805AFA"/>
    <w:rsid w:val="00826DAD"/>
    <w:rsid w:val="0084478A"/>
    <w:rsid w:val="00854DC0"/>
    <w:rsid w:val="00856881"/>
    <w:rsid w:val="00863105"/>
    <w:rsid w:val="00881174"/>
    <w:rsid w:val="0088765E"/>
    <w:rsid w:val="00896F21"/>
    <w:rsid w:val="009261B4"/>
    <w:rsid w:val="00931563"/>
    <w:rsid w:val="00934EE0"/>
    <w:rsid w:val="00944F6A"/>
    <w:rsid w:val="0095439B"/>
    <w:rsid w:val="009A3968"/>
    <w:rsid w:val="009B3739"/>
    <w:rsid w:val="009B662C"/>
    <w:rsid w:val="00A02412"/>
    <w:rsid w:val="00A02DBF"/>
    <w:rsid w:val="00A16103"/>
    <w:rsid w:val="00A25D32"/>
    <w:rsid w:val="00A66038"/>
    <w:rsid w:val="00A703FC"/>
    <w:rsid w:val="00A867E0"/>
    <w:rsid w:val="00AA017A"/>
    <w:rsid w:val="00AA40A9"/>
    <w:rsid w:val="00AA5B15"/>
    <w:rsid w:val="00AB5D5C"/>
    <w:rsid w:val="00AD710A"/>
    <w:rsid w:val="00AE5E04"/>
    <w:rsid w:val="00B00793"/>
    <w:rsid w:val="00B01E2B"/>
    <w:rsid w:val="00B04D79"/>
    <w:rsid w:val="00B20638"/>
    <w:rsid w:val="00B36606"/>
    <w:rsid w:val="00B6402D"/>
    <w:rsid w:val="00B75DEC"/>
    <w:rsid w:val="00B9112F"/>
    <w:rsid w:val="00BB559D"/>
    <w:rsid w:val="00BC163F"/>
    <w:rsid w:val="00BD12C6"/>
    <w:rsid w:val="00C22760"/>
    <w:rsid w:val="00C234D1"/>
    <w:rsid w:val="00C45473"/>
    <w:rsid w:val="00C520C4"/>
    <w:rsid w:val="00C71F71"/>
    <w:rsid w:val="00C84713"/>
    <w:rsid w:val="00CA4DBE"/>
    <w:rsid w:val="00CB4C4A"/>
    <w:rsid w:val="00CD53F5"/>
    <w:rsid w:val="00CF09B1"/>
    <w:rsid w:val="00CF1688"/>
    <w:rsid w:val="00CF1AD4"/>
    <w:rsid w:val="00D14AA9"/>
    <w:rsid w:val="00D33204"/>
    <w:rsid w:val="00D3671E"/>
    <w:rsid w:val="00D66B61"/>
    <w:rsid w:val="00D670A7"/>
    <w:rsid w:val="00D839C9"/>
    <w:rsid w:val="00D950C9"/>
    <w:rsid w:val="00DC214E"/>
    <w:rsid w:val="00DD44C5"/>
    <w:rsid w:val="00DE35C8"/>
    <w:rsid w:val="00E01FFE"/>
    <w:rsid w:val="00E0620E"/>
    <w:rsid w:val="00E2370D"/>
    <w:rsid w:val="00E317A5"/>
    <w:rsid w:val="00E37B02"/>
    <w:rsid w:val="00E41795"/>
    <w:rsid w:val="00EA32BE"/>
    <w:rsid w:val="00EB36E6"/>
    <w:rsid w:val="00EB597A"/>
    <w:rsid w:val="00ED1C11"/>
    <w:rsid w:val="00F257E2"/>
    <w:rsid w:val="00F6486D"/>
    <w:rsid w:val="00F770C0"/>
    <w:rsid w:val="00FA6576"/>
    <w:rsid w:val="00FB4F7F"/>
    <w:rsid w:val="00F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9AB4"/>
  <w15:chartTrackingRefBased/>
  <w15:docId w15:val="{DAA6A12A-DDA0-4E9E-A839-C6A45D3C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8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D3671E"/>
    <w:rPr>
      <w:color w:val="39A5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20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202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30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matthewcan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D9E8BEACCA4E2CBC2D8E2A9C50C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BFFCE-71B7-469D-ABE6-E2E138F97F4F}"/>
      </w:docPartPr>
      <w:docPartBody>
        <w:p w:rsidR="00107773" w:rsidRDefault="00FB2402">
          <w:pPr>
            <w:pStyle w:val="55D9E8BEACCA4E2CBC2D8E2A9C50CD8C"/>
          </w:pPr>
          <w:r>
            <w:t>[Your Name]</w:t>
          </w:r>
        </w:p>
      </w:docPartBody>
    </w:docPart>
    <w:docPart>
      <w:docPartPr>
        <w:name w:val="2A2D2F328B01478895362001E896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1045D-1E38-4788-8083-D4712005A6BE}"/>
      </w:docPartPr>
      <w:docPartBody>
        <w:p w:rsidR="00107773" w:rsidRDefault="00FB2402">
          <w:pPr>
            <w:pStyle w:val="2A2D2F328B01478895362001E896577D"/>
          </w:pPr>
          <w:r>
            <w:t>[Telephone]</w:t>
          </w:r>
        </w:p>
      </w:docPartBody>
    </w:docPart>
    <w:docPart>
      <w:docPartPr>
        <w:name w:val="2FECDAC6C9D14555B5458FE133534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D4324-E304-47B0-B16E-D0A4093F465E}"/>
      </w:docPartPr>
      <w:docPartBody>
        <w:p w:rsidR="00107773" w:rsidRDefault="00FB2402">
          <w:pPr>
            <w:pStyle w:val="2FECDAC6C9D14555B5458FE1335344F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2E"/>
    <w:rsid w:val="0002716F"/>
    <w:rsid w:val="00093605"/>
    <w:rsid w:val="000D77A6"/>
    <w:rsid w:val="00107773"/>
    <w:rsid w:val="00125F9B"/>
    <w:rsid w:val="001C3FFD"/>
    <w:rsid w:val="00234FE8"/>
    <w:rsid w:val="00276A12"/>
    <w:rsid w:val="00322E62"/>
    <w:rsid w:val="003D46F9"/>
    <w:rsid w:val="00540E99"/>
    <w:rsid w:val="00541537"/>
    <w:rsid w:val="005B0416"/>
    <w:rsid w:val="005C1577"/>
    <w:rsid w:val="006B61F8"/>
    <w:rsid w:val="006E60A6"/>
    <w:rsid w:val="007356FC"/>
    <w:rsid w:val="007A67C1"/>
    <w:rsid w:val="007F5E3E"/>
    <w:rsid w:val="00800C0F"/>
    <w:rsid w:val="00810AAE"/>
    <w:rsid w:val="00947D78"/>
    <w:rsid w:val="0097215F"/>
    <w:rsid w:val="00977D87"/>
    <w:rsid w:val="00A23E05"/>
    <w:rsid w:val="00AD6788"/>
    <w:rsid w:val="00B02EC0"/>
    <w:rsid w:val="00B04268"/>
    <w:rsid w:val="00B25C5D"/>
    <w:rsid w:val="00B7112E"/>
    <w:rsid w:val="00BB722F"/>
    <w:rsid w:val="00C2526D"/>
    <w:rsid w:val="00C516FD"/>
    <w:rsid w:val="00C53AF2"/>
    <w:rsid w:val="00C7639D"/>
    <w:rsid w:val="00C91402"/>
    <w:rsid w:val="00C95C19"/>
    <w:rsid w:val="00CA53F3"/>
    <w:rsid w:val="00CD26FC"/>
    <w:rsid w:val="00D66651"/>
    <w:rsid w:val="00DA51E9"/>
    <w:rsid w:val="00DB07B5"/>
    <w:rsid w:val="00E01740"/>
    <w:rsid w:val="00E744B5"/>
    <w:rsid w:val="00ED3092"/>
    <w:rsid w:val="00ED7F39"/>
    <w:rsid w:val="00F115A8"/>
    <w:rsid w:val="00F54A23"/>
    <w:rsid w:val="00FB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D9E8BEACCA4E2CBC2D8E2A9C50CD8C">
    <w:name w:val="55D9E8BEACCA4E2CBC2D8E2A9C50CD8C"/>
  </w:style>
  <w:style w:type="paragraph" w:customStyle="1" w:styleId="CC87D59DE3B24865B221D28FB2B20687">
    <w:name w:val="CC87D59DE3B24865B221D28FB2B20687"/>
  </w:style>
  <w:style w:type="paragraph" w:customStyle="1" w:styleId="2A2D2F328B01478895362001E896577D">
    <w:name w:val="2A2D2F328B01478895362001E896577D"/>
  </w:style>
  <w:style w:type="paragraph" w:customStyle="1" w:styleId="2FECDAC6C9D14555B5458FE1335344FD">
    <w:name w:val="2FECDAC6C9D14555B5458FE1335344FD"/>
  </w:style>
  <w:style w:type="paragraph" w:customStyle="1" w:styleId="B48EF3ECC3F54CC897BE3F37D35481A5">
    <w:name w:val="B48EF3ECC3F54CC897BE3F37D35481A5"/>
  </w:style>
  <w:style w:type="paragraph" w:customStyle="1" w:styleId="04F27F1CCE3543729ABBC8DD31049B99">
    <w:name w:val="04F27F1CCE3543729ABBC8DD31049B99"/>
  </w:style>
  <w:style w:type="paragraph" w:customStyle="1" w:styleId="2BC47EE88E2740518231D96AAFCA2971">
    <w:name w:val="2BC47EE88E2740518231D96AAFCA2971"/>
  </w:style>
  <w:style w:type="paragraph" w:customStyle="1" w:styleId="542C606E09104B4A85F4132A276FCCDD">
    <w:name w:val="542C606E09104B4A85F4132A276FCCDD"/>
  </w:style>
  <w:style w:type="paragraph" w:customStyle="1" w:styleId="BF532EAEC73A4CA591DE661E3A117C1B">
    <w:name w:val="BF532EAEC73A4CA591DE661E3A117C1B"/>
  </w:style>
  <w:style w:type="character" w:styleId="PlaceholderText">
    <w:name w:val="Placeholder Text"/>
    <w:basedOn w:val="DefaultParagraphFont"/>
    <w:uiPriority w:val="99"/>
    <w:semiHidden/>
    <w:rsid w:val="00234FE8"/>
    <w:rPr>
      <w:color w:val="808080"/>
    </w:rPr>
  </w:style>
  <w:style w:type="paragraph" w:customStyle="1" w:styleId="C41F8803A22F4E65A0D5D42D1582F747">
    <w:name w:val="C41F8803A22F4E65A0D5D42D1582F747"/>
  </w:style>
  <w:style w:type="paragraph" w:customStyle="1" w:styleId="0ED3D80D263549A780F953AD978CF998">
    <w:name w:val="0ED3D80D263549A780F953AD978CF99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DE42DF3F2464A2FA949BB1468F6FE42">
    <w:name w:val="4DE42DF3F2464A2FA949BB1468F6FE42"/>
  </w:style>
  <w:style w:type="paragraph" w:customStyle="1" w:styleId="16BE2D83A08E4E13BE7CD536E2EC90A3">
    <w:name w:val="16BE2D83A08E4E13BE7CD536E2EC90A3"/>
  </w:style>
  <w:style w:type="paragraph" w:customStyle="1" w:styleId="059EADA558DC45C394CFCD73020FAF0A">
    <w:name w:val="059EADA558DC45C394CFCD73020FAF0A"/>
  </w:style>
  <w:style w:type="paragraph" w:customStyle="1" w:styleId="7765B54CD3714BBA8E5D0D9501D13881">
    <w:name w:val="7765B54CD3714BBA8E5D0D9501D13881"/>
  </w:style>
  <w:style w:type="paragraph" w:customStyle="1" w:styleId="C932BD74BAA94A2AA890A2CAB0466E5B">
    <w:name w:val="C932BD74BAA94A2AA890A2CAB0466E5B"/>
  </w:style>
  <w:style w:type="paragraph" w:customStyle="1" w:styleId="CFE97833D3CF4F4EA53455AD49449AC0">
    <w:name w:val="CFE97833D3CF4F4EA53455AD49449AC0"/>
  </w:style>
  <w:style w:type="paragraph" w:customStyle="1" w:styleId="387D214687E2446D9327ECDC8A9A5B4E">
    <w:name w:val="387D214687E2446D9327ECDC8A9A5B4E"/>
  </w:style>
  <w:style w:type="paragraph" w:customStyle="1" w:styleId="E36FC85832C04D39AD285A7AD946FFC7">
    <w:name w:val="E36FC85832C04D39AD285A7AD946FFC7"/>
    <w:rsid w:val="00B7112E"/>
  </w:style>
  <w:style w:type="paragraph" w:customStyle="1" w:styleId="B73A23F5C4544F1F96BF768580ACB1C4">
    <w:name w:val="B73A23F5C4544F1F96BF768580ACB1C4"/>
    <w:rsid w:val="00B7112E"/>
  </w:style>
  <w:style w:type="paragraph" w:customStyle="1" w:styleId="C5CC7392769F4B5A89944E948914F7C1">
    <w:name w:val="C5CC7392769F4B5A89944E948914F7C1"/>
    <w:rsid w:val="00093605"/>
  </w:style>
  <w:style w:type="paragraph" w:customStyle="1" w:styleId="125CF4B952F44435BDA3458B80EBABF6">
    <w:name w:val="125CF4B952F44435BDA3458B80EBABF6"/>
    <w:rsid w:val="00C91402"/>
  </w:style>
  <w:style w:type="paragraph" w:customStyle="1" w:styleId="CEDDB55FF8884CBABCE30FBA4E3C2892">
    <w:name w:val="CEDDB55FF8884CBABCE30FBA4E3C2892"/>
    <w:rsid w:val="00C91402"/>
  </w:style>
  <w:style w:type="paragraph" w:customStyle="1" w:styleId="0926749326604B4593EA17FD8FA0ABB1">
    <w:name w:val="0926749326604B4593EA17FD8FA0ABB1"/>
    <w:rsid w:val="00234F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1639 North Blvd Fairborn, OH 45324</CompanyAddress>
  <CompanyPhone>(513) 795-3647</CompanyPhone>
  <CompanyFax/>
  <CompanyEmail>cantermatthew@gmail.com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5758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Canter</dc:creator>
  <cp:keywords/>
  <cp:lastModifiedBy>Matthew Canter</cp:lastModifiedBy>
  <cp:revision>23</cp:revision>
  <cp:lastPrinted>2018-10-31T18:43:00Z</cp:lastPrinted>
  <dcterms:created xsi:type="dcterms:W3CDTF">2018-10-31T18:24:00Z</dcterms:created>
  <dcterms:modified xsi:type="dcterms:W3CDTF">2019-04-23T12:10:00Z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